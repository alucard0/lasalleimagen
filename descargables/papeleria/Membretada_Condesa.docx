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1AB" w:rsidRDefault="003F21AB">
      <w:bookmarkStart w:id="0" w:name="_GoBack"/>
      <w:bookmarkEnd w:id="0"/>
    </w:p>
    <w:sectPr w:rsidR="003F21AB" w:rsidSect="003A0E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452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FA0" w:rsidRDefault="005E5FA0" w:rsidP="007111B0">
      <w:r>
        <w:separator/>
      </w:r>
    </w:p>
  </w:endnote>
  <w:endnote w:type="continuationSeparator" w:id="0">
    <w:p w:rsidR="005E5FA0" w:rsidRDefault="005E5FA0" w:rsidP="00711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1CC" w:rsidRDefault="003121C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1B0" w:rsidRDefault="00B66240" w:rsidP="007111B0">
    <w:pPr>
      <w:pStyle w:val="Piedepgina"/>
      <w:tabs>
        <w:tab w:val="clear" w:pos="9360"/>
      </w:tabs>
      <w:ind w:left="-1440" w:right="-1440"/>
    </w:pPr>
    <w:r>
      <w:rPr>
        <w:noProof/>
        <w:lang w:val="es-MX" w:eastAsia="es-MX"/>
      </w:rPr>
      <w:drawing>
        <wp:inline distT="0" distB="0" distL="0" distR="0" wp14:anchorId="3485A184" wp14:editId="54CDBC4A">
          <wp:extent cx="7818755" cy="921385"/>
          <wp:effectExtent l="0" t="0" r="4445" b="0"/>
          <wp:docPr id="3" name="Picture 3" descr="3_FOOTER_HOJA-MEMBRETADA_CONDESA_2017_CAR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_FOOTER_HOJA-MEMBRETADA_CONDESA_2017_CAR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8755" cy="92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1CC" w:rsidRDefault="003121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FA0" w:rsidRDefault="005E5FA0" w:rsidP="007111B0">
      <w:r>
        <w:separator/>
      </w:r>
    </w:p>
  </w:footnote>
  <w:footnote w:type="continuationSeparator" w:id="0">
    <w:p w:rsidR="005E5FA0" w:rsidRDefault="005E5FA0" w:rsidP="00711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1CC" w:rsidRDefault="003121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1B0" w:rsidRDefault="00B66240" w:rsidP="007111B0">
    <w:pPr>
      <w:pStyle w:val="Encabezado"/>
      <w:ind w:left="-1440"/>
    </w:pPr>
    <w:r w:rsidRPr="006E4A11">
      <w:rPr>
        <w:noProof/>
        <w:lang w:val="es-MX" w:eastAsia="es-MX"/>
      </w:rPr>
      <w:drawing>
        <wp:inline distT="0" distB="0" distL="0" distR="0" wp14:anchorId="0F43BBBB" wp14:editId="5BC6B362">
          <wp:extent cx="8130540" cy="1183640"/>
          <wp:effectExtent l="0" t="0" r="0" b="1016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0540" cy="1183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1CC" w:rsidRDefault="003121C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861"/>
    <w:rsid w:val="001B49DA"/>
    <w:rsid w:val="00237C7E"/>
    <w:rsid w:val="003121CC"/>
    <w:rsid w:val="003A0EE5"/>
    <w:rsid w:val="003F21AB"/>
    <w:rsid w:val="00432B98"/>
    <w:rsid w:val="005E5FA0"/>
    <w:rsid w:val="006F76DC"/>
    <w:rsid w:val="007111B0"/>
    <w:rsid w:val="008D2861"/>
    <w:rsid w:val="008E7370"/>
    <w:rsid w:val="00917F7A"/>
    <w:rsid w:val="00A05785"/>
    <w:rsid w:val="00B66240"/>
    <w:rsid w:val="00C4046A"/>
    <w:rsid w:val="00DC43C9"/>
    <w:rsid w:val="00F0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43E60"/>
  <w14:defaultImageDpi w14:val="32767"/>
  <w15:chartTrackingRefBased/>
  <w15:docId w15:val="{2AA039FF-39F0-450F-B072-AAEFB7E8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11B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111B0"/>
  </w:style>
  <w:style w:type="paragraph" w:styleId="Piedepgina">
    <w:name w:val="footer"/>
    <w:basedOn w:val="Normal"/>
    <w:link w:val="PiedepginaCar"/>
    <w:uiPriority w:val="99"/>
    <w:unhideWhenUsed/>
    <w:rsid w:val="007111B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1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ad015733\Desktop\Membretada_Condes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30E9CB-6CB9-4586-A367-36252146C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Membretada_Condesa.dotx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Links>
    <vt:vector size="6" baseType="variant">
      <vt:variant>
        <vt:i4>3866723</vt:i4>
      </vt:variant>
      <vt:variant>
        <vt:i4>2068</vt:i4>
      </vt:variant>
      <vt:variant>
        <vt:i4>1026</vt:i4>
      </vt:variant>
      <vt:variant>
        <vt:i4>1</vt:i4>
      </vt:variant>
      <vt:variant>
        <vt:lpwstr>3_FOOTER_HOJA-MEMBRETADA_CONDESA_2017_CARTA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Eduardo Amilkahel De Jesús</cp:lastModifiedBy>
  <cp:revision>1</cp:revision>
  <cp:lastPrinted>2017-04-07T22:12:00Z</cp:lastPrinted>
  <dcterms:created xsi:type="dcterms:W3CDTF">2017-08-24T15:28:00Z</dcterms:created>
  <dcterms:modified xsi:type="dcterms:W3CDTF">2017-08-24T15:28:00Z</dcterms:modified>
</cp:coreProperties>
</file>